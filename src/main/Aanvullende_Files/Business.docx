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5"/>
        <w:gridCol w:w="9111"/>
      </w:tblGrid>
      <w:tr w:rsidR="00F73A45" w:rsidTr="00F73A45">
        <w:trPr>
          <w:jc w:val="center"/>
        </w:trPr>
        <w:tc>
          <w:tcPr>
            <w:tcW w:w="1095" w:type="dxa"/>
          </w:tcPr>
          <w:p w:rsidR="00F73A45" w:rsidRDefault="00F73A45" w:rsidP="00F73A4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44.25pt">
                  <v:imagedata r:id="rId7" o:title="example"/>
                </v:shape>
              </w:pict>
            </w:r>
          </w:p>
        </w:tc>
        <w:tc>
          <w:tcPr>
            <w:tcW w:w="9111" w:type="dxa"/>
            <w:vAlign w:val="center"/>
          </w:tcPr>
          <w:p w:rsidR="00F73A45" w:rsidRPr="00612E8B" w:rsidRDefault="00F73A45" w:rsidP="00F73A45">
            <w:pPr>
              <w:rPr>
                <w:rFonts w:ascii="Arial" w:hAnsi="Arial" w:cs="Arial"/>
                <w:b/>
                <w:color w:val="F3B329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3B329"/>
                <w:sz w:val="28"/>
                <w:szCs w:val="28"/>
              </w:rPr>
              <w:t xml:space="preserve">Supplier Template - </w:t>
            </w:r>
            <w:r w:rsidRPr="00612E8B">
              <w:rPr>
                <w:rFonts w:ascii="Arial" w:hAnsi="Arial" w:cs="Arial"/>
                <w:b/>
                <w:color w:val="F3B329"/>
                <w:sz w:val="28"/>
                <w:szCs w:val="28"/>
              </w:rPr>
              <w:t xml:space="preserve">Letter </w:t>
            </w:r>
            <w:r>
              <w:rPr>
                <w:rFonts w:ascii="Arial" w:hAnsi="Arial" w:cs="Arial"/>
                <w:b/>
                <w:color w:val="F3B329"/>
                <w:sz w:val="28"/>
                <w:szCs w:val="28"/>
              </w:rPr>
              <w:t>of complaint to agency</w:t>
            </w:r>
          </w:p>
        </w:tc>
      </w:tr>
      <w:tr w:rsidR="00F73A45" w:rsidTr="00F73A45">
        <w:trPr>
          <w:trHeight w:hRule="exact" w:val="113"/>
          <w:jc w:val="center"/>
        </w:trPr>
        <w:tc>
          <w:tcPr>
            <w:tcW w:w="1095" w:type="dxa"/>
          </w:tcPr>
          <w:p w:rsidR="00F73A45" w:rsidRDefault="00F73A45" w:rsidP="00F73A45"/>
        </w:tc>
        <w:tc>
          <w:tcPr>
            <w:tcW w:w="9111" w:type="dxa"/>
            <w:vAlign w:val="center"/>
          </w:tcPr>
          <w:p w:rsidR="00F73A45" w:rsidRPr="006A48AF" w:rsidRDefault="00F73A45" w:rsidP="00F73A45">
            <w:pPr>
              <w:rPr>
                <w:rFonts w:ascii="Arial" w:hAnsi="Arial" w:cs="Arial"/>
                <w:color w:val="F3B329"/>
                <w:sz w:val="28"/>
                <w:szCs w:val="28"/>
              </w:rPr>
            </w:pPr>
          </w:p>
        </w:tc>
      </w:tr>
      <w:tr w:rsidR="00F73A45" w:rsidTr="00F73A45">
        <w:trPr>
          <w:trHeight w:hRule="exact" w:val="57"/>
          <w:jc w:val="center"/>
        </w:trPr>
        <w:tc>
          <w:tcPr>
            <w:tcW w:w="1095" w:type="dxa"/>
            <w:shd w:val="clear" w:color="auto" w:fill="F3B329"/>
          </w:tcPr>
          <w:p w:rsidR="00F73A45" w:rsidRDefault="00F73A45" w:rsidP="00F73A45"/>
        </w:tc>
        <w:tc>
          <w:tcPr>
            <w:tcW w:w="9111" w:type="dxa"/>
            <w:shd w:val="clear" w:color="auto" w:fill="F3B329"/>
            <w:vAlign w:val="center"/>
          </w:tcPr>
          <w:p w:rsidR="00F73A45" w:rsidRPr="006A48AF" w:rsidRDefault="00F73A45" w:rsidP="00F73A45">
            <w:pPr>
              <w:rPr>
                <w:rFonts w:ascii="Arial" w:hAnsi="Arial" w:cs="Arial"/>
                <w:color w:val="F3B329"/>
                <w:sz w:val="28"/>
                <w:szCs w:val="28"/>
              </w:rPr>
            </w:pPr>
          </w:p>
        </w:tc>
      </w:tr>
    </w:tbl>
    <w:p w:rsidR="00D5295F" w:rsidRPr="00A33AC5" w:rsidRDefault="00D5295F">
      <w:pPr>
        <w:rPr>
          <w:color w:val="A50021"/>
        </w:rPr>
      </w:pPr>
    </w:p>
    <w:p w:rsidR="00E274AC" w:rsidRPr="005E64B8" w:rsidRDefault="00E274AC" w:rsidP="00023E36">
      <w:pPr>
        <w:jc w:val="center"/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[On letterhead</w:t>
      </w:r>
      <w:r w:rsidR="00012203"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– you </w:t>
      </w:r>
      <w:r w:rsidR="005344AC" w:rsidRPr="005E64B8">
        <w:rPr>
          <w:rFonts w:ascii="Arial" w:hAnsi="Arial" w:cs="Arial"/>
          <w:color w:val="F3B329"/>
          <w:sz w:val="22"/>
          <w:szCs w:val="22"/>
        </w:rPr>
        <w:t>can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 send the</w:t>
      </w:r>
      <w:r w:rsidR="00012203"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1D216E" w:rsidRPr="005E64B8">
        <w:rPr>
          <w:rFonts w:ascii="Arial" w:hAnsi="Arial" w:cs="Arial"/>
          <w:color w:val="F3B329"/>
          <w:sz w:val="22"/>
          <w:szCs w:val="22"/>
        </w:rPr>
        <w:t>letter by</w:t>
      </w:r>
      <w:r w:rsidR="00012203" w:rsidRPr="005E64B8">
        <w:rPr>
          <w:rFonts w:ascii="Arial" w:hAnsi="Arial" w:cs="Arial"/>
          <w:color w:val="F3B329"/>
          <w:sz w:val="22"/>
          <w:szCs w:val="22"/>
        </w:rPr>
        <w:t xml:space="preserve"> email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 as well as post</w:t>
      </w:r>
      <w:r w:rsidRPr="005E64B8">
        <w:rPr>
          <w:rFonts w:ascii="Arial" w:hAnsi="Arial" w:cs="Arial"/>
          <w:color w:val="F3B329"/>
          <w:sz w:val="22"/>
          <w:szCs w:val="22"/>
        </w:rPr>
        <w:t>]</w:t>
      </w:r>
    </w:p>
    <w:p w:rsidR="00732BC3" w:rsidRPr="005E64B8" w:rsidRDefault="00732BC3" w:rsidP="00732BC3">
      <w:pPr>
        <w:rPr>
          <w:rFonts w:ascii="Arial" w:hAnsi="Arial" w:cs="Arial"/>
          <w:color w:val="F3B329"/>
          <w:sz w:val="22"/>
          <w:szCs w:val="22"/>
        </w:rPr>
      </w:pPr>
    </w:p>
    <w:p w:rsidR="00E274AC" w:rsidRPr="005E64B8" w:rsidRDefault="00E274AC">
      <w:pPr>
        <w:rPr>
          <w:rFonts w:ascii="Arial" w:hAnsi="Arial" w:cs="Arial"/>
          <w:color w:val="F3B329"/>
          <w:sz w:val="22"/>
          <w:szCs w:val="22"/>
        </w:rPr>
      </w:pPr>
    </w:p>
    <w:p w:rsidR="00391B7D" w:rsidRPr="005E64B8" w:rsidRDefault="00012203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5E64B8">
        <w:rPr>
          <w:rFonts w:ascii="Arial" w:hAnsi="Arial" w:cs="Arial"/>
          <w:color w:val="F3B329"/>
          <w:sz w:val="22"/>
          <w:szCs w:val="22"/>
        </w:rPr>
        <w:t>A</w:t>
      </w:r>
      <w:r w:rsidR="00BA0CA5" w:rsidRPr="005E64B8">
        <w:rPr>
          <w:rFonts w:ascii="Arial" w:hAnsi="Arial" w:cs="Arial"/>
          <w:color w:val="F3B329"/>
          <w:sz w:val="22"/>
          <w:szCs w:val="22"/>
        </w:rPr>
        <w:t>gency</w:t>
      </w:r>
      <w:r w:rsidR="00023E36"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to which 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you are complaining</w:t>
      </w:r>
      <w:r w:rsidRPr="005E64B8">
        <w:rPr>
          <w:rFonts w:ascii="Arial" w:hAnsi="Arial" w:cs="Arial"/>
          <w:color w:val="F3B329"/>
          <w:sz w:val="22"/>
          <w:szCs w:val="22"/>
        </w:rPr>
        <w:t>]</w:t>
      </w:r>
    </w:p>
    <w:p w:rsidR="00012203" w:rsidRPr="005E64B8" w:rsidRDefault="00F57232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A51AF7" w:rsidRPr="005E64B8">
        <w:rPr>
          <w:rFonts w:ascii="Arial" w:hAnsi="Arial" w:cs="Arial"/>
          <w:color w:val="F3B329"/>
          <w:sz w:val="22"/>
          <w:szCs w:val="22"/>
        </w:rPr>
        <w:t>PO</w:t>
      </w:r>
      <w:r w:rsidR="00023E36" w:rsidRPr="005E64B8">
        <w:rPr>
          <w:rFonts w:ascii="Arial" w:hAnsi="Arial" w:cs="Arial"/>
          <w:color w:val="F3B329"/>
          <w:sz w:val="22"/>
          <w:szCs w:val="22"/>
        </w:rPr>
        <w:t xml:space="preserve"> Box </w:t>
      </w:r>
      <w:r w:rsidR="00012203" w:rsidRPr="005E64B8">
        <w:rPr>
          <w:rFonts w:ascii="Arial" w:hAnsi="Arial" w:cs="Arial"/>
          <w:color w:val="F3B329"/>
          <w:sz w:val="22"/>
          <w:szCs w:val="22"/>
        </w:rPr>
        <w:t xml:space="preserve">or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street </w:t>
      </w:r>
      <w:r w:rsidR="00012203" w:rsidRPr="005E64B8">
        <w:rPr>
          <w:rFonts w:ascii="Arial" w:hAnsi="Arial" w:cs="Arial"/>
          <w:color w:val="F3B329"/>
          <w:sz w:val="22"/>
          <w:szCs w:val="22"/>
        </w:rPr>
        <w:t>address]</w:t>
      </w:r>
    </w:p>
    <w:p w:rsidR="00023E36" w:rsidRPr="005E64B8" w:rsidRDefault="00391B7D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[Town/</w:t>
      </w:r>
      <w:r w:rsidR="00023E36" w:rsidRPr="005E64B8">
        <w:rPr>
          <w:rFonts w:ascii="Arial" w:hAnsi="Arial" w:cs="Arial"/>
          <w:color w:val="F3B329"/>
          <w:sz w:val="22"/>
          <w:szCs w:val="22"/>
        </w:rPr>
        <w:t>City]</w:t>
      </w:r>
      <w:r w:rsidR="00732BC3" w:rsidRPr="005E64B8">
        <w:rPr>
          <w:rFonts w:ascii="Arial" w:hAnsi="Arial" w:cs="Arial"/>
          <w:color w:val="F3B329"/>
          <w:sz w:val="22"/>
          <w:szCs w:val="22"/>
        </w:rPr>
        <w:t xml:space="preserve"> </w:t>
      </w:r>
    </w:p>
    <w:p w:rsidR="00E274AC" w:rsidRPr="005E64B8" w:rsidRDefault="00023E36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012203" w:rsidRPr="005E64B8">
        <w:rPr>
          <w:rFonts w:ascii="Arial" w:hAnsi="Arial" w:cs="Arial"/>
          <w:color w:val="F3B329"/>
          <w:sz w:val="22"/>
          <w:szCs w:val="22"/>
        </w:rPr>
        <w:t>Postcode]</w:t>
      </w:r>
    </w:p>
    <w:p w:rsidR="00E274AC" w:rsidRPr="00F73A45" w:rsidRDefault="00E274AC">
      <w:pPr>
        <w:rPr>
          <w:rFonts w:ascii="Arial" w:hAnsi="Arial" w:cs="Arial"/>
          <w:sz w:val="22"/>
          <w:szCs w:val="22"/>
        </w:rPr>
      </w:pPr>
    </w:p>
    <w:p w:rsidR="005344AC" w:rsidRPr="00F73A45" w:rsidRDefault="00E274AC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Attention</w:t>
      </w:r>
      <w:r w:rsidR="00332625" w:rsidRPr="00F73A45">
        <w:rPr>
          <w:rFonts w:ascii="Arial" w:hAnsi="Arial" w:cs="Arial"/>
          <w:b/>
          <w:sz w:val="22"/>
          <w:szCs w:val="22"/>
        </w:rPr>
        <w:t>:</w:t>
      </w:r>
      <w:r w:rsidR="00332625" w:rsidRPr="00F73A45">
        <w:rPr>
          <w:rFonts w:ascii="Arial" w:hAnsi="Arial" w:cs="Arial"/>
          <w:sz w:val="22"/>
          <w:szCs w:val="22"/>
        </w:rPr>
        <w:t xml:space="preserve"> </w:t>
      </w:r>
    </w:p>
    <w:p w:rsidR="00CC1FE1" w:rsidRPr="005E64B8" w:rsidRDefault="00332625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s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enior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manager 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at the 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a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>gency]</w:t>
      </w:r>
    </w:p>
    <w:p w:rsidR="005344AC" w:rsidRPr="00F73A45" w:rsidRDefault="005344AC">
      <w:pPr>
        <w:rPr>
          <w:rFonts w:ascii="Arial" w:hAnsi="Arial" w:cs="Arial"/>
          <w:sz w:val="22"/>
          <w:szCs w:val="22"/>
        </w:rPr>
      </w:pPr>
    </w:p>
    <w:p w:rsidR="007D47E1" w:rsidRPr="00F73A45" w:rsidRDefault="00CC1FE1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c.c.</w:t>
      </w:r>
      <w:r w:rsidR="00900E5A" w:rsidRPr="00F73A45">
        <w:rPr>
          <w:rFonts w:ascii="Arial" w:hAnsi="Arial" w:cs="Arial"/>
          <w:b/>
          <w:sz w:val="22"/>
          <w:szCs w:val="22"/>
        </w:rPr>
        <w:t xml:space="preserve"> </w:t>
      </w:r>
    </w:p>
    <w:p w:rsidR="00CC1FE1" w:rsidRPr="005E64B8" w:rsidRDefault="00900E5A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p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rocurement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manager </w:t>
      </w:r>
      <w:r w:rsidR="007D47E1" w:rsidRPr="005E64B8">
        <w:rPr>
          <w:rFonts w:ascii="Arial" w:hAnsi="Arial" w:cs="Arial"/>
          <w:color w:val="F3B329"/>
          <w:sz w:val="22"/>
          <w:szCs w:val="22"/>
        </w:rPr>
        <w:t xml:space="preserve">at the 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a</w:t>
      </w:r>
      <w:r w:rsidR="007D47E1" w:rsidRPr="005E64B8">
        <w:rPr>
          <w:rFonts w:ascii="Arial" w:hAnsi="Arial" w:cs="Arial"/>
          <w:color w:val="F3B329"/>
          <w:sz w:val="22"/>
          <w:szCs w:val="22"/>
        </w:rPr>
        <w:t xml:space="preserve">gency 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or </w:t>
      </w:r>
      <w:r w:rsidR="007D47E1" w:rsidRPr="005E64B8">
        <w:rPr>
          <w:rFonts w:ascii="Arial" w:hAnsi="Arial" w:cs="Arial"/>
          <w:color w:val="F3B329"/>
          <w:sz w:val="22"/>
          <w:szCs w:val="22"/>
        </w:rPr>
        <w:t xml:space="preserve">the 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officer </w:t>
      </w:r>
      <w:r w:rsidR="007D47E1" w:rsidRPr="005E64B8">
        <w:rPr>
          <w:rFonts w:ascii="Arial" w:hAnsi="Arial" w:cs="Arial"/>
          <w:color w:val="F3B329"/>
          <w:sz w:val="22"/>
          <w:szCs w:val="22"/>
        </w:rPr>
        <w:t>managing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 the </w:t>
      </w:r>
      <w:r w:rsidR="007D47E1" w:rsidRPr="005E64B8">
        <w:rPr>
          <w:rFonts w:ascii="Arial" w:hAnsi="Arial" w:cs="Arial"/>
          <w:color w:val="F3B329"/>
          <w:sz w:val="22"/>
          <w:szCs w:val="22"/>
        </w:rPr>
        <w:t>tender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>]</w:t>
      </w:r>
    </w:p>
    <w:p w:rsidR="007D47E1" w:rsidRPr="00F73A45" w:rsidRDefault="007D47E1">
      <w:pPr>
        <w:rPr>
          <w:rFonts w:ascii="Arial" w:hAnsi="Arial" w:cs="Arial"/>
          <w:sz w:val="22"/>
          <w:szCs w:val="22"/>
        </w:rPr>
      </w:pPr>
    </w:p>
    <w:p w:rsidR="007D47E1" w:rsidRPr="00F73A45" w:rsidRDefault="00CC1FE1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 xml:space="preserve">c.c. </w:t>
      </w:r>
    </w:p>
    <w:p w:rsidR="007D47E1" w:rsidRPr="00F73A45" w:rsidRDefault="007D47E1" w:rsidP="007D47E1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Supplier Feedback Service</w:t>
      </w:r>
      <w:r w:rsidRPr="00F73A45">
        <w:rPr>
          <w:rFonts w:ascii="Arial" w:hAnsi="Arial" w:cs="Arial"/>
          <w:sz w:val="22"/>
          <w:szCs w:val="22"/>
        </w:rPr>
        <w:tab/>
      </w:r>
    </w:p>
    <w:p w:rsidR="007D47E1" w:rsidRPr="00F73A45" w:rsidRDefault="00DE3A85" w:rsidP="007D47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Zealand </w:t>
      </w:r>
      <w:r w:rsidR="00900E5A" w:rsidRPr="00F73A45">
        <w:rPr>
          <w:rFonts w:ascii="Arial" w:hAnsi="Arial" w:cs="Arial"/>
          <w:sz w:val="22"/>
          <w:szCs w:val="22"/>
        </w:rPr>
        <w:t xml:space="preserve">Government Procurement </w:t>
      </w:r>
    </w:p>
    <w:p w:rsidR="005344AC" w:rsidRPr="00F73A45" w:rsidRDefault="005344AC" w:rsidP="007D47E1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 xml:space="preserve">Ministry of </w:t>
      </w:r>
      <w:r w:rsidR="00DE3A85">
        <w:rPr>
          <w:rFonts w:ascii="Arial" w:hAnsi="Arial" w:cs="Arial"/>
          <w:sz w:val="22"/>
          <w:szCs w:val="22"/>
        </w:rPr>
        <w:t>Business</w:t>
      </w:r>
      <w:r w:rsidR="00195182">
        <w:rPr>
          <w:rFonts w:ascii="Arial" w:hAnsi="Arial" w:cs="Arial"/>
          <w:sz w:val="22"/>
          <w:szCs w:val="22"/>
        </w:rPr>
        <w:t>,</w:t>
      </w:r>
      <w:bookmarkStart w:id="0" w:name="_GoBack"/>
      <w:bookmarkEnd w:id="0"/>
      <w:r w:rsidR="00DE3A85">
        <w:rPr>
          <w:rFonts w:ascii="Arial" w:hAnsi="Arial" w:cs="Arial"/>
          <w:sz w:val="22"/>
          <w:szCs w:val="22"/>
        </w:rPr>
        <w:t xml:space="preserve"> Innovation &amp; Employment</w:t>
      </w:r>
    </w:p>
    <w:p w:rsidR="007D47E1" w:rsidRPr="00F73A45" w:rsidRDefault="00DE3A85" w:rsidP="007D47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 Stout Street</w:t>
      </w:r>
      <w:r w:rsidR="007D47E1" w:rsidRPr="00F73A45">
        <w:rPr>
          <w:rFonts w:ascii="Arial" w:hAnsi="Arial" w:cs="Arial"/>
          <w:sz w:val="22"/>
          <w:szCs w:val="22"/>
        </w:rPr>
        <w:br/>
        <w:t>PO Box 1473</w:t>
      </w:r>
      <w:r w:rsidR="007D47E1" w:rsidRPr="00F73A45">
        <w:rPr>
          <w:rFonts w:ascii="Arial" w:hAnsi="Arial" w:cs="Arial"/>
          <w:sz w:val="22"/>
          <w:szCs w:val="22"/>
        </w:rPr>
        <w:br/>
        <w:t>Wellington</w:t>
      </w:r>
      <w:r w:rsidR="00F805B6" w:rsidRPr="00F73A45">
        <w:rPr>
          <w:rFonts w:ascii="Arial" w:hAnsi="Arial" w:cs="Arial"/>
          <w:sz w:val="22"/>
          <w:szCs w:val="22"/>
        </w:rPr>
        <w:t xml:space="preserve"> 6140</w:t>
      </w:r>
    </w:p>
    <w:p w:rsidR="00633F62" w:rsidRPr="005E64B8" w:rsidRDefault="00633F62" w:rsidP="00900E5A">
      <w:pPr>
        <w:rPr>
          <w:rFonts w:ascii="Arial" w:hAnsi="Arial" w:cs="Arial"/>
          <w:color w:val="F3B329"/>
          <w:sz w:val="22"/>
          <w:szCs w:val="22"/>
        </w:rPr>
      </w:pPr>
    </w:p>
    <w:p w:rsidR="00023E36" w:rsidRPr="005E64B8" w:rsidRDefault="00023E36" w:rsidP="00732BC3">
      <w:pPr>
        <w:jc w:val="right"/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B252DB" w:rsidRPr="005E64B8">
        <w:rPr>
          <w:rFonts w:ascii="Arial" w:hAnsi="Arial" w:cs="Arial"/>
          <w:color w:val="F3B329"/>
          <w:sz w:val="22"/>
          <w:szCs w:val="22"/>
        </w:rPr>
        <w:t xml:space="preserve">insert </w:t>
      </w:r>
      <w:r w:rsidRPr="005E64B8">
        <w:rPr>
          <w:rFonts w:ascii="Arial" w:hAnsi="Arial" w:cs="Arial"/>
          <w:color w:val="F3B329"/>
          <w:sz w:val="22"/>
          <w:szCs w:val="22"/>
        </w:rPr>
        <w:t>date]</w:t>
      </w:r>
    </w:p>
    <w:p w:rsidR="00023E36" w:rsidRPr="00F73A45" w:rsidRDefault="00023E36">
      <w:pPr>
        <w:rPr>
          <w:rFonts w:ascii="Arial" w:hAnsi="Arial" w:cs="Arial"/>
          <w:sz w:val="22"/>
          <w:szCs w:val="22"/>
        </w:rPr>
      </w:pPr>
    </w:p>
    <w:p w:rsidR="00CC1FE1" w:rsidRPr="005E64B8" w:rsidRDefault="00E274AC" w:rsidP="00CC1FE1">
      <w:pPr>
        <w:rPr>
          <w:rFonts w:ascii="Arial" w:hAnsi="Arial" w:cs="Arial"/>
          <w:color w:val="F3B329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 xml:space="preserve">Dear 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>[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senior manager 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 xml:space="preserve">at the </w:t>
      </w:r>
      <w:r w:rsidR="000A47E6" w:rsidRPr="005E64B8">
        <w:rPr>
          <w:rFonts w:ascii="Arial" w:hAnsi="Arial" w:cs="Arial"/>
          <w:color w:val="F3B329"/>
          <w:sz w:val="22"/>
          <w:szCs w:val="22"/>
        </w:rPr>
        <w:t>a</w:t>
      </w:r>
      <w:r w:rsidR="00CC1FE1" w:rsidRPr="005E64B8">
        <w:rPr>
          <w:rFonts w:ascii="Arial" w:hAnsi="Arial" w:cs="Arial"/>
          <w:color w:val="F3B329"/>
          <w:sz w:val="22"/>
          <w:szCs w:val="22"/>
        </w:rPr>
        <w:t>gency]</w:t>
      </w:r>
    </w:p>
    <w:p w:rsidR="00E274AC" w:rsidRPr="005E64B8" w:rsidRDefault="00E274AC">
      <w:pPr>
        <w:rPr>
          <w:rFonts w:ascii="Arial" w:hAnsi="Arial" w:cs="Arial"/>
          <w:color w:val="F3B329"/>
          <w:sz w:val="22"/>
          <w:szCs w:val="22"/>
        </w:rPr>
      </w:pPr>
    </w:p>
    <w:p w:rsidR="00E274AC" w:rsidRPr="00F73A45" w:rsidRDefault="00B252DB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Complaint about a tender process</w:t>
      </w:r>
    </w:p>
    <w:p w:rsidR="00E274AC" w:rsidRPr="00F73A45" w:rsidRDefault="00E274AC">
      <w:pPr>
        <w:rPr>
          <w:rFonts w:ascii="Arial" w:hAnsi="Arial" w:cs="Arial"/>
          <w:b/>
          <w:sz w:val="22"/>
          <w:szCs w:val="22"/>
        </w:rPr>
      </w:pPr>
    </w:p>
    <w:p w:rsidR="006F4E92" w:rsidRPr="00F73A45" w:rsidRDefault="00B252DB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I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Pr="00F73A45">
        <w:rPr>
          <w:rFonts w:ascii="Arial" w:hAnsi="Arial" w:cs="Arial"/>
          <w:sz w:val="22"/>
          <w:szCs w:val="22"/>
        </w:rPr>
        <w:t>m</w:t>
      </w:r>
      <w:r w:rsidR="00E92764" w:rsidRPr="00F73A45">
        <w:rPr>
          <w:rFonts w:ascii="Arial" w:hAnsi="Arial" w:cs="Arial"/>
          <w:sz w:val="22"/>
          <w:szCs w:val="22"/>
        </w:rPr>
        <w:t xml:space="preserve"> </w:t>
      </w:r>
      <w:r w:rsidR="00BA0CA5" w:rsidRPr="00F73A45">
        <w:rPr>
          <w:rFonts w:ascii="Arial" w:hAnsi="Arial" w:cs="Arial"/>
          <w:sz w:val="22"/>
          <w:szCs w:val="22"/>
        </w:rPr>
        <w:t>writing to</w:t>
      </w:r>
      <w:r w:rsidR="00E92764" w:rsidRPr="00F73A45">
        <w:rPr>
          <w:rFonts w:ascii="Arial" w:hAnsi="Arial" w:cs="Arial"/>
          <w:sz w:val="22"/>
          <w:szCs w:val="22"/>
        </w:rPr>
        <w:t xml:space="preserve"> raise concerns about </w:t>
      </w:r>
      <w:r w:rsidRPr="00F73A45">
        <w:rPr>
          <w:rFonts w:ascii="Arial" w:hAnsi="Arial" w:cs="Arial"/>
          <w:sz w:val="22"/>
          <w:szCs w:val="22"/>
        </w:rPr>
        <w:t>a tender issued by your agency</w:t>
      </w:r>
      <w:r w:rsidR="00E92764" w:rsidRPr="00F73A45">
        <w:rPr>
          <w:rFonts w:ascii="Arial" w:hAnsi="Arial" w:cs="Arial"/>
          <w:sz w:val="22"/>
          <w:szCs w:val="22"/>
        </w:rPr>
        <w:t xml:space="preserve">. </w:t>
      </w:r>
      <w:r w:rsidRPr="00F73A45">
        <w:rPr>
          <w:rFonts w:ascii="Arial" w:hAnsi="Arial" w:cs="Arial"/>
          <w:sz w:val="22"/>
          <w:szCs w:val="22"/>
        </w:rPr>
        <w:t>I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="00E92764" w:rsidRPr="00F73A45">
        <w:rPr>
          <w:rFonts w:ascii="Arial" w:hAnsi="Arial" w:cs="Arial"/>
          <w:sz w:val="22"/>
          <w:szCs w:val="22"/>
        </w:rPr>
        <w:t xml:space="preserve">ve taken this matter up with </w:t>
      </w:r>
      <w:r w:rsidR="00CF4AF8" w:rsidRPr="00F73A45">
        <w:rPr>
          <w:rFonts w:ascii="Arial" w:hAnsi="Arial" w:cs="Arial"/>
          <w:sz w:val="22"/>
          <w:szCs w:val="22"/>
        </w:rPr>
        <w:t xml:space="preserve">your </w:t>
      </w:r>
      <w:r w:rsidR="000B56A9" w:rsidRPr="00F73A45">
        <w:rPr>
          <w:rFonts w:ascii="Arial" w:hAnsi="Arial" w:cs="Arial"/>
          <w:sz w:val="22"/>
          <w:szCs w:val="22"/>
        </w:rPr>
        <w:t>tender management</w:t>
      </w:r>
      <w:r w:rsidR="00E92764" w:rsidRPr="00F73A45">
        <w:rPr>
          <w:rFonts w:ascii="Arial" w:hAnsi="Arial" w:cs="Arial"/>
          <w:sz w:val="22"/>
          <w:szCs w:val="22"/>
        </w:rPr>
        <w:t xml:space="preserve"> team and would now like to make a formal complaint. </w:t>
      </w:r>
      <w:r w:rsidRPr="00F73A45">
        <w:rPr>
          <w:rFonts w:ascii="Arial" w:hAnsi="Arial" w:cs="Arial"/>
          <w:sz w:val="22"/>
          <w:szCs w:val="22"/>
        </w:rPr>
        <w:t>My</w:t>
      </w:r>
      <w:r w:rsidR="00E92764" w:rsidRPr="00F73A45">
        <w:rPr>
          <w:rFonts w:ascii="Arial" w:hAnsi="Arial" w:cs="Arial"/>
          <w:sz w:val="22"/>
          <w:szCs w:val="22"/>
        </w:rPr>
        <w:t xml:space="preserve"> concerns are outlined below.</w:t>
      </w:r>
    </w:p>
    <w:p w:rsidR="00E92764" w:rsidRPr="00F73A45" w:rsidRDefault="00E92764">
      <w:pPr>
        <w:rPr>
          <w:rFonts w:ascii="Arial" w:hAnsi="Arial" w:cs="Arial"/>
          <w:sz w:val="22"/>
          <w:szCs w:val="22"/>
        </w:rPr>
      </w:pPr>
    </w:p>
    <w:p w:rsidR="00E92764" w:rsidRPr="00F73A45" w:rsidRDefault="00E92764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Background</w:t>
      </w:r>
    </w:p>
    <w:p w:rsidR="0001386E" w:rsidRPr="00F73A45" w:rsidRDefault="00A33AC5">
      <w:pPr>
        <w:rPr>
          <w:rFonts w:ascii="Arial" w:hAnsi="Arial" w:cs="Arial"/>
          <w:color w:val="A50021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This complaint relates to</w:t>
      </w:r>
      <w:r w:rsidR="0001386E" w:rsidRPr="00F73A45">
        <w:rPr>
          <w:rFonts w:ascii="Arial" w:hAnsi="Arial" w:cs="Arial"/>
          <w:sz w:val="22"/>
          <w:szCs w:val="22"/>
        </w:rPr>
        <w:t>:</w:t>
      </w:r>
      <w:r w:rsidRPr="00F73A45">
        <w:rPr>
          <w:rFonts w:ascii="Arial" w:hAnsi="Arial" w:cs="Arial"/>
          <w:sz w:val="22"/>
          <w:szCs w:val="22"/>
        </w:rPr>
        <w:t xml:space="preserve"> </w:t>
      </w:r>
    </w:p>
    <w:p w:rsidR="0001386E" w:rsidRPr="005E64B8" w:rsidRDefault="00F805B6">
      <w:pPr>
        <w:numPr>
          <w:ilvl w:val="0"/>
          <w:numId w:val="9"/>
        </w:num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 xml:space="preserve">the 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 xml:space="preserve">name of </w:t>
      </w:r>
      <w:r w:rsidR="00E92764" w:rsidRPr="005E64B8">
        <w:rPr>
          <w:rFonts w:ascii="Arial" w:hAnsi="Arial" w:cs="Arial"/>
          <w:color w:val="F3B329"/>
          <w:sz w:val="22"/>
          <w:szCs w:val="22"/>
        </w:rPr>
        <w:t xml:space="preserve">the specific tender process </w:t>
      </w:r>
    </w:p>
    <w:p w:rsidR="0001386E" w:rsidRPr="005E64B8" w:rsidRDefault="00732BC3">
      <w:pPr>
        <w:numPr>
          <w:ilvl w:val="0"/>
          <w:numId w:val="9"/>
        </w:num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 xml:space="preserve">the 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 xml:space="preserve">tender reference number 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(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>if there is one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)</w:t>
      </w:r>
    </w:p>
    <w:p w:rsidR="0001386E" w:rsidRPr="005E64B8" w:rsidRDefault="00E92764">
      <w:pPr>
        <w:numPr>
          <w:ilvl w:val="0"/>
          <w:numId w:val="9"/>
        </w:num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the date the tender closed</w:t>
      </w:r>
    </w:p>
    <w:p w:rsidR="00E92764" w:rsidRPr="005E64B8" w:rsidRDefault="00F805B6">
      <w:pPr>
        <w:numPr>
          <w:ilvl w:val="0"/>
          <w:numId w:val="9"/>
        </w:num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 xml:space="preserve">the </w:t>
      </w:r>
      <w:r w:rsidR="00732BC3" w:rsidRPr="005E64B8">
        <w:rPr>
          <w:rFonts w:ascii="Arial" w:hAnsi="Arial" w:cs="Arial"/>
          <w:color w:val="F3B329"/>
          <w:sz w:val="22"/>
          <w:szCs w:val="22"/>
        </w:rPr>
        <w:t xml:space="preserve">name </w:t>
      </w:r>
      <w:r w:rsidR="00461B2A" w:rsidRPr="005E64B8">
        <w:rPr>
          <w:rFonts w:ascii="Arial" w:hAnsi="Arial" w:cs="Arial"/>
          <w:color w:val="F3B329"/>
          <w:sz w:val="22"/>
          <w:szCs w:val="22"/>
        </w:rPr>
        <w:t xml:space="preserve">of 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>the officer responsible for managing the tender</w:t>
      </w:r>
      <w:r w:rsidRPr="005E64B8">
        <w:rPr>
          <w:rFonts w:ascii="Arial" w:hAnsi="Arial" w:cs="Arial"/>
          <w:color w:val="F3B329"/>
          <w:sz w:val="22"/>
          <w:szCs w:val="22"/>
        </w:rPr>
        <w:t>.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 xml:space="preserve"> </w:t>
      </w:r>
    </w:p>
    <w:p w:rsidR="00A33AC5" w:rsidRPr="00F73A45" w:rsidRDefault="00A33AC5">
      <w:pPr>
        <w:rPr>
          <w:rFonts w:ascii="Arial" w:hAnsi="Arial" w:cs="Arial"/>
          <w:sz w:val="22"/>
          <w:szCs w:val="22"/>
        </w:rPr>
      </w:pPr>
    </w:p>
    <w:p w:rsidR="00A33AC5" w:rsidRPr="00F73A45" w:rsidRDefault="00A33AC5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Issues</w:t>
      </w:r>
    </w:p>
    <w:p w:rsidR="0001386E" w:rsidRPr="00F73A45" w:rsidRDefault="0001386E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I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Pr="00F73A45">
        <w:rPr>
          <w:rFonts w:ascii="Arial" w:hAnsi="Arial" w:cs="Arial"/>
          <w:sz w:val="22"/>
          <w:szCs w:val="22"/>
        </w:rPr>
        <w:t xml:space="preserve">ve encountered </w:t>
      </w:r>
      <w:r w:rsidR="00461B2A" w:rsidRPr="00F73A45">
        <w:rPr>
          <w:rFonts w:ascii="Arial" w:hAnsi="Arial" w:cs="Arial"/>
          <w:sz w:val="22"/>
          <w:szCs w:val="22"/>
        </w:rPr>
        <w:t>the following difficulties:</w:t>
      </w:r>
    </w:p>
    <w:p w:rsidR="0001386E" w:rsidRPr="005E64B8" w:rsidRDefault="00F57232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P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>rovide a brief summary</w:t>
      </w:r>
      <w:r w:rsidR="00213028" w:rsidRPr="005E64B8">
        <w:rPr>
          <w:rFonts w:ascii="Arial" w:hAnsi="Arial" w:cs="Arial"/>
          <w:color w:val="F3B329"/>
          <w:sz w:val="22"/>
          <w:szCs w:val="22"/>
        </w:rPr>
        <w:t>.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 </w:t>
      </w:r>
    </w:p>
    <w:p w:rsidR="00620CF4" w:rsidRPr="005E64B8" w:rsidRDefault="00A33AC5">
      <w:pPr>
        <w:numPr>
          <w:ilvl w:val="0"/>
          <w:numId w:val="9"/>
        </w:num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You may want to make each issue a separate bullet point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.</w:t>
      </w:r>
    </w:p>
    <w:p w:rsidR="00A33AC5" w:rsidRPr="00F73A45" w:rsidRDefault="00A33AC5">
      <w:pPr>
        <w:rPr>
          <w:rFonts w:ascii="Arial" w:hAnsi="Arial" w:cs="Arial"/>
          <w:sz w:val="22"/>
          <w:szCs w:val="22"/>
        </w:rPr>
      </w:pPr>
    </w:p>
    <w:p w:rsidR="0001386E" w:rsidRPr="00F73A45" w:rsidRDefault="0001386E">
      <w:pPr>
        <w:rPr>
          <w:rFonts w:ascii="Arial" w:hAnsi="Arial" w:cs="Arial"/>
          <w:sz w:val="22"/>
          <w:szCs w:val="22"/>
        </w:rPr>
      </w:pPr>
    </w:p>
    <w:p w:rsidR="0001386E" w:rsidRPr="00F73A45" w:rsidRDefault="0001386E">
      <w:pPr>
        <w:rPr>
          <w:rFonts w:ascii="Arial" w:hAnsi="Arial" w:cs="Arial"/>
          <w:sz w:val="22"/>
          <w:szCs w:val="22"/>
        </w:rPr>
      </w:pPr>
    </w:p>
    <w:p w:rsidR="00A33AC5" w:rsidRPr="00F73A45" w:rsidRDefault="00A33AC5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Dealings so far</w:t>
      </w:r>
    </w:p>
    <w:p w:rsidR="0001386E" w:rsidRPr="00F73A45" w:rsidRDefault="00F57232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My</w:t>
      </w:r>
      <w:r w:rsidR="0001386E" w:rsidRPr="00F73A45">
        <w:rPr>
          <w:rFonts w:ascii="Arial" w:hAnsi="Arial" w:cs="Arial"/>
          <w:sz w:val="22"/>
          <w:szCs w:val="22"/>
        </w:rPr>
        <w:t xml:space="preserve"> dealings with </w:t>
      </w:r>
      <w:r w:rsidR="00A95AD8" w:rsidRPr="00F73A45">
        <w:rPr>
          <w:rFonts w:ascii="Arial" w:hAnsi="Arial" w:cs="Arial"/>
          <w:sz w:val="22"/>
          <w:szCs w:val="22"/>
        </w:rPr>
        <w:t xml:space="preserve">your </w:t>
      </w:r>
      <w:r w:rsidR="0001386E" w:rsidRPr="00F73A45">
        <w:rPr>
          <w:rFonts w:ascii="Arial" w:hAnsi="Arial" w:cs="Arial"/>
          <w:sz w:val="22"/>
          <w:szCs w:val="22"/>
        </w:rPr>
        <w:t>agency have been as follows:</w:t>
      </w:r>
    </w:p>
    <w:p w:rsidR="00A33AC5" w:rsidRPr="005E64B8" w:rsidRDefault="0044270C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lastRenderedPageBreak/>
        <w:t xml:space="preserve">Set 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out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the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 xml:space="preserve">dealings 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you have had with the agency 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on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 the issue. Who did you contact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, how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(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>phone, e-mail, letter or meeting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)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 and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 xml:space="preserve"> when,</w:t>
      </w:r>
      <w:r w:rsidR="0001386E" w:rsidRPr="005E64B8">
        <w:rPr>
          <w:rFonts w:ascii="Arial" w:hAnsi="Arial" w:cs="Arial"/>
          <w:color w:val="F3B329"/>
          <w:sz w:val="22"/>
          <w:szCs w:val="22"/>
        </w:rPr>
        <w:t xml:space="preserve"> and 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>what was the</w:t>
      </w:r>
      <w:r w:rsidR="00A9230E" w:rsidRPr="005E64B8">
        <w:rPr>
          <w:rFonts w:ascii="Arial" w:hAnsi="Arial" w:cs="Arial"/>
          <w:color w:val="F3B329"/>
          <w:sz w:val="22"/>
          <w:szCs w:val="22"/>
        </w:rPr>
        <w:t>ir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 response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?</w:t>
      </w:r>
      <w:r w:rsidR="00A33AC5" w:rsidRPr="005E64B8">
        <w:rPr>
          <w:rFonts w:ascii="Arial" w:hAnsi="Arial" w:cs="Arial"/>
          <w:color w:val="F3B329"/>
          <w:sz w:val="22"/>
          <w:szCs w:val="22"/>
        </w:rPr>
        <w:t xml:space="preserve"> You may want to bullet point each contact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:</w:t>
      </w:r>
    </w:p>
    <w:p w:rsidR="00A33AC5" w:rsidRPr="005E64B8" w:rsidRDefault="00A33AC5" w:rsidP="0001386E">
      <w:pPr>
        <w:numPr>
          <w:ilvl w:val="0"/>
          <w:numId w:val="9"/>
        </w:num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e-mail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 xml:space="preserve"> on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 23 January to Philip Brocks questioning the process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(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be specific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)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. Philip 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replied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 xml:space="preserve"> (</w:t>
      </w:r>
      <w:r w:rsidR="008C2CCE" w:rsidRPr="005E64B8">
        <w:rPr>
          <w:rFonts w:ascii="Arial" w:hAnsi="Arial" w:cs="Arial"/>
          <w:color w:val="F3B329"/>
          <w:sz w:val="22"/>
          <w:szCs w:val="22"/>
        </w:rPr>
        <w:t>give response</w:t>
      </w:r>
      <w:r w:rsidR="00FE2280" w:rsidRPr="005E64B8">
        <w:rPr>
          <w:rFonts w:ascii="Arial" w:hAnsi="Arial" w:cs="Arial"/>
          <w:color w:val="F3B329"/>
          <w:sz w:val="22"/>
          <w:szCs w:val="22"/>
        </w:rPr>
        <w:t>).</w:t>
      </w:r>
    </w:p>
    <w:p w:rsidR="00620CF4" w:rsidRPr="00F73A45" w:rsidRDefault="00620CF4">
      <w:pPr>
        <w:rPr>
          <w:sz w:val="22"/>
          <w:szCs w:val="22"/>
        </w:rPr>
      </w:pPr>
    </w:p>
    <w:p w:rsidR="0001386E" w:rsidRPr="005E64B8" w:rsidRDefault="0001386E" w:rsidP="0001386E">
      <w:pPr>
        <w:rPr>
          <w:rFonts w:ascii="Arial" w:hAnsi="Arial" w:cs="Arial"/>
          <w:b/>
          <w:color w:val="F3B329"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Debrief</w:t>
      </w:r>
      <w:r w:rsidR="00F805B6" w:rsidRPr="00F73A45">
        <w:rPr>
          <w:rFonts w:ascii="Arial" w:hAnsi="Arial" w:cs="Arial"/>
          <w:b/>
          <w:sz w:val="22"/>
          <w:szCs w:val="22"/>
        </w:rPr>
        <w:t xml:space="preserve"> </w:t>
      </w:r>
      <w:r w:rsidR="00A9230E" w:rsidRPr="005E64B8">
        <w:rPr>
          <w:rFonts w:ascii="Arial" w:hAnsi="Arial" w:cs="Arial"/>
          <w:b/>
          <w:color w:val="F3B329"/>
          <w:sz w:val="22"/>
          <w:szCs w:val="22"/>
        </w:rPr>
        <w:t xml:space="preserve">– </w:t>
      </w:r>
      <w:r w:rsidRPr="005E64B8">
        <w:rPr>
          <w:rFonts w:ascii="Arial" w:hAnsi="Arial" w:cs="Arial"/>
          <w:b/>
          <w:color w:val="F3B329"/>
          <w:sz w:val="22"/>
          <w:szCs w:val="22"/>
        </w:rPr>
        <w:t>use this heading if you have had a debrief</w:t>
      </w:r>
    </w:p>
    <w:p w:rsidR="0001386E" w:rsidRPr="005E64B8" w:rsidRDefault="0001386E">
      <w:pPr>
        <w:rPr>
          <w:rFonts w:ascii="Arial" w:hAnsi="Arial" w:cs="Arial"/>
          <w:color w:val="F3B329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 xml:space="preserve">I requested a debrief. This meeting took place on </w:t>
      </w:r>
      <w:r w:rsidRPr="005E64B8">
        <w:rPr>
          <w:rFonts w:ascii="Arial" w:hAnsi="Arial" w:cs="Arial"/>
          <w:color w:val="F3B329"/>
          <w:sz w:val="22"/>
          <w:szCs w:val="22"/>
        </w:rPr>
        <w:t>[date]</w:t>
      </w:r>
      <w:r w:rsidRPr="00F73A45">
        <w:rPr>
          <w:rFonts w:ascii="Arial" w:hAnsi="Arial" w:cs="Arial"/>
          <w:sz w:val="22"/>
          <w:szCs w:val="22"/>
        </w:rPr>
        <w:t xml:space="preserve"> with </w:t>
      </w:r>
      <w:r w:rsidRPr="005E64B8">
        <w:rPr>
          <w:rFonts w:ascii="Arial" w:hAnsi="Arial" w:cs="Arial"/>
          <w:color w:val="F3B329"/>
          <w:sz w:val="22"/>
          <w:szCs w:val="22"/>
        </w:rPr>
        <w:t>[name of agency officer/s who attended].</w:t>
      </w:r>
      <w:r w:rsidRPr="00F73A45">
        <w:rPr>
          <w:rFonts w:ascii="Arial" w:hAnsi="Arial" w:cs="Arial"/>
          <w:sz w:val="22"/>
          <w:szCs w:val="22"/>
        </w:rPr>
        <w:t xml:space="preserve"> I was told the following </w:t>
      </w:r>
      <w:r w:rsidRPr="005E64B8">
        <w:rPr>
          <w:rFonts w:ascii="Arial" w:hAnsi="Arial" w:cs="Arial"/>
          <w:color w:val="F3B329"/>
          <w:sz w:val="22"/>
          <w:szCs w:val="22"/>
        </w:rPr>
        <w:t>[insert details of what you were told]</w:t>
      </w:r>
      <w:r w:rsidR="00872C36" w:rsidRPr="005E64B8">
        <w:rPr>
          <w:rFonts w:ascii="Arial" w:hAnsi="Arial" w:cs="Arial"/>
          <w:color w:val="F3B329"/>
          <w:sz w:val="22"/>
          <w:szCs w:val="22"/>
        </w:rPr>
        <w:t>.</w:t>
      </w:r>
    </w:p>
    <w:p w:rsidR="0001386E" w:rsidRPr="00F73A45" w:rsidRDefault="0001386E">
      <w:pPr>
        <w:rPr>
          <w:sz w:val="22"/>
          <w:szCs w:val="22"/>
        </w:rPr>
      </w:pPr>
    </w:p>
    <w:p w:rsidR="00B252DB" w:rsidRPr="00F73A45" w:rsidRDefault="00B252DB">
      <w:pPr>
        <w:rPr>
          <w:rFonts w:ascii="Arial" w:hAnsi="Arial" w:cs="Arial"/>
          <w:b/>
          <w:sz w:val="22"/>
          <w:szCs w:val="22"/>
        </w:rPr>
      </w:pPr>
      <w:r w:rsidRPr="00F73A45">
        <w:rPr>
          <w:rFonts w:ascii="Arial" w:hAnsi="Arial" w:cs="Arial"/>
          <w:b/>
          <w:sz w:val="22"/>
          <w:szCs w:val="22"/>
        </w:rPr>
        <w:t>Summary</w:t>
      </w:r>
    </w:p>
    <w:p w:rsidR="00872C36" w:rsidRPr="00F73A45" w:rsidRDefault="00872C36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I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Pr="00F73A45">
        <w:rPr>
          <w:rFonts w:ascii="Arial" w:hAnsi="Arial" w:cs="Arial"/>
          <w:sz w:val="22"/>
          <w:szCs w:val="22"/>
        </w:rPr>
        <w:t>m not satisfied with the response</w:t>
      </w:r>
      <w:r w:rsidR="00B252DB" w:rsidRPr="00F73A45">
        <w:rPr>
          <w:rFonts w:ascii="Arial" w:hAnsi="Arial" w:cs="Arial"/>
          <w:sz w:val="22"/>
          <w:szCs w:val="22"/>
        </w:rPr>
        <w:t xml:space="preserve"> I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="00B252DB" w:rsidRPr="00F73A45">
        <w:rPr>
          <w:rFonts w:ascii="Arial" w:hAnsi="Arial" w:cs="Arial"/>
          <w:sz w:val="22"/>
          <w:szCs w:val="22"/>
        </w:rPr>
        <w:t>ve been given so far</w:t>
      </w:r>
      <w:r w:rsidRPr="00F73A45">
        <w:rPr>
          <w:rFonts w:ascii="Arial" w:hAnsi="Arial" w:cs="Arial"/>
          <w:sz w:val="22"/>
          <w:szCs w:val="22"/>
        </w:rPr>
        <w:t xml:space="preserve"> because</w:t>
      </w:r>
      <w:r w:rsidRPr="00F73A45">
        <w:rPr>
          <w:rFonts w:ascii="Arial" w:hAnsi="Arial" w:cs="Arial"/>
          <w:color w:val="A50021"/>
          <w:sz w:val="22"/>
          <w:szCs w:val="22"/>
        </w:rPr>
        <w:t xml:space="preserve"> 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[state the reason/s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for your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 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dis</w:t>
      </w:r>
      <w:r w:rsidRPr="005E64B8">
        <w:rPr>
          <w:rFonts w:ascii="Arial" w:hAnsi="Arial" w:cs="Arial"/>
          <w:color w:val="F3B329"/>
          <w:sz w:val="22"/>
          <w:szCs w:val="22"/>
        </w:rPr>
        <w:t>satisf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action</w:t>
      </w:r>
      <w:r w:rsidRPr="005E64B8">
        <w:rPr>
          <w:rFonts w:ascii="Arial" w:hAnsi="Arial" w:cs="Arial"/>
          <w:color w:val="F3B329"/>
          <w:sz w:val="22"/>
          <w:szCs w:val="22"/>
        </w:rPr>
        <w:t>].</w:t>
      </w:r>
      <w:r w:rsidRPr="00F73A45">
        <w:rPr>
          <w:rFonts w:ascii="Arial" w:hAnsi="Arial" w:cs="Arial"/>
          <w:sz w:val="22"/>
          <w:szCs w:val="22"/>
        </w:rPr>
        <w:t xml:space="preserve"> I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Pr="00F73A45">
        <w:rPr>
          <w:rFonts w:ascii="Arial" w:hAnsi="Arial" w:cs="Arial"/>
          <w:sz w:val="22"/>
          <w:szCs w:val="22"/>
        </w:rPr>
        <w:t>d like you to investigate the issues I have raised and provide a written response to this complaint. If you think it would help</w:t>
      </w:r>
      <w:r w:rsidR="00F805B6" w:rsidRPr="00F73A45">
        <w:rPr>
          <w:rFonts w:ascii="Arial" w:hAnsi="Arial" w:cs="Arial"/>
          <w:sz w:val="22"/>
          <w:szCs w:val="22"/>
        </w:rPr>
        <w:t>,</w:t>
      </w:r>
      <w:r w:rsidRPr="00F73A45">
        <w:rPr>
          <w:rFonts w:ascii="Arial" w:hAnsi="Arial" w:cs="Arial"/>
          <w:sz w:val="22"/>
          <w:szCs w:val="22"/>
        </w:rPr>
        <w:t xml:space="preserve"> I </w:t>
      </w:r>
      <w:r w:rsidR="00F805B6" w:rsidRPr="00F73A45">
        <w:rPr>
          <w:rFonts w:ascii="Arial" w:hAnsi="Arial" w:cs="Arial"/>
          <w:sz w:val="22"/>
          <w:szCs w:val="22"/>
        </w:rPr>
        <w:t xml:space="preserve">would be </w:t>
      </w:r>
      <w:r w:rsidRPr="00F73A45">
        <w:rPr>
          <w:rFonts w:ascii="Arial" w:hAnsi="Arial" w:cs="Arial"/>
          <w:sz w:val="22"/>
          <w:szCs w:val="22"/>
        </w:rPr>
        <w:t>happy to meet you to discuss my concerns.</w:t>
      </w:r>
    </w:p>
    <w:p w:rsidR="00F805B6" w:rsidRPr="00F73A45" w:rsidRDefault="00F805B6">
      <w:pPr>
        <w:rPr>
          <w:rFonts w:ascii="Arial" w:hAnsi="Arial" w:cs="Arial"/>
          <w:sz w:val="22"/>
          <w:szCs w:val="22"/>
        </w:rPr>
      </w:pPr>
    </w:p>
    <w:p w:rsidR="00872C36" w:rsidRPr="00F73A45" w:rsidRDefault="00872C36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 xml:space="preserve">Please </w:t>
      </w:r>
      <w:r w:rsidR="00CF4AF8" w:rsidRPr="00F73A45">
        <w:rPr>
          <w:rFonts w:ascii="Arial" w:hAnsi="Arial" w:cs="Arial"/>
          <w:sz w:val="22"/>
          <w:szCs w:val="22"/>
        </w:rPr>
        <w:t>let me know that you</w:t>
      </w:r>
      <w:r w:rsidR="00F805B6" w:rsidRPr="00F73A45">
        <w:rPr>
          <w:rFonts w:ascii="Arial" w:hAnsi="Arial" w:cs="Arial"/>
          <w:sz w:val="22"/>
          <w:szCs w:val="22"/>
        </w:rPr>
        <w:t>’</w:t>
      </w:r>
      <w:r w:rsidR="00CF4AF8" w:rsidRPr="00F73A45">
        <w:rPr>
          <w:rFonts w:ascii="Arial" w:hAnsi="Arial" w:cs="Arial"/>
          <w:sz w:val="22"/>
          <w:szCs w:val="22"/>
        </w:rPr>
        <w:t>ve</w:t>
      </w:r>
      <w:r w:rsidRPr="00F73A45">
        <w:rPr>
          <w:rFonts w:ascii="Arial" w:hAnsi="Arial" w:cs="Arial"/>
          <w:sz w:val="22"/>
          <w:szCs w:val="22"/>
        </w:rPr>
        <w:t xml:space="preserve"> </w:t>
      </w:r>
      <w:r w:rsidR="00F57232" w:rsidRPr="00F73A45">
        <w:rPr>
          <w:rFonts w:ascii="Arial" w:hAnsi="Arial" w:cs="Arial"/>
          <w:sz w:val="22"/>
          <w:szCs w:val="22"/>
        </w:rPr>
        <w:t xml:space="preserve">received </w:t>
      </w:r>
      <w:r w:rsidRPr="00F73A45">
        <w:rPr>
          <w:rFonts w:ascii="Arial" w:hAnsi="Arial" w:cs="Arial"/>
          <w:sz w:val="22"/>
          <w:szCs w:val="22"/>
        </w:rPr>
        <w:t>this letter and when I may expect your response.</w:t>
      </w:r>
    </w:p>
    <w:p w:rsidR="0001386E" w:rsidRPr="00F73A45" w:rsidRDefault="0001386E">
      <w:pPr>
        <w:rPr>
          <w:rFonts w:ascii="Arial" w:hAnsi="Arial" w:cs="Arial"/>
          <w:sz w:val="22"/>
          <w:szCs w:val="22"/>
        </w:rPr>
      </w:pPr>
    </w:p>
    <w:p w:rsidR="00C542E4" w:rsidRPr="00F73A45" w:rsidRDefault="00C542E4">
      <w:pPr>
        <w:rPr>
          <w:rFonts w:ascii="Arial" w:hAnsi="Arial" w:cs="Arial"/>
          <w:sz w:val="22"/>
          <w:szCs w:val="22"/>
        </w:rPr>
      </w:pPr>
    </w:p>
    <w:p w:rsidR="00012203" w:rsidRPr="00F73A45" w:rsidRDefault="00872C36">
      <w:pPr>
        <w:rPr>
          <w:rFonts w:ascii="Arial" w:hAnsi="Arial" w:cs="Arial"/>
          <w:sz w:val="22"/>
          <w:szCs w:val="22"/>
        </w:rPr>
      </w:pPr>
      <w:r w:rsidRPr="00F73A45">
        <w:rPr>
          <w:rFonts w:ascii="Arial" w:hAnsi="Arial" w:cs="Arial"/>
          <w:sz w:val="22"/>
          <w:szCs w:val="22"/>
        </w:rPr>
        <w:t>Yours faithfully</w:t>
      </w:r>
    </w:p>
    <w:p w:rsidR="00872C36" w:rsidRPr="00F73A45" w:rsidRDefault="00872C36">
      <w:pPr>
        <w:rPr>
          <w:rFonts w:ascii="Arial" w:hAnsi="Arial" w:cs="Arial"/>
          <w:sz w:val="22"/>
          <w:szCs w:val="22"/>
        </w:rPr>
      </w:pPr>
    </w:p>
    <w:p w:rsidR="00872C36" w:rsidRPr="00F73A45" w:rsidRDefault="00872C36">
      <w:pPr>
        <w:rPr>
          <w:rFonts w:ascii="Arial" w:hAnsi="Arial" w:cs="Arial"/>
          <w:sz w:val="22"/>
          <w:szCs w:val="22"/>
        </w:rPr>
      </w:pPr>
    </w:p>
    <w:p w:rsidR="00872C36" w:rsidRPr="005E64B8" w:rsidRDefault="00872C36">
      <w:pPr>
        <w:rPr>
          <w:rFonts w:ascii="Arial" w:hAnsi="Arial" w:cs="Arial"/>
          <w:color w:val="F3B329"/>
          <w:sz w:val="22"/>
          <w:szCs w:val="22"/>
        </w:rPr>
      </w:pPr>
    </w:p>
    <w:p w:rsidR="00872C36" w:rsidRPr="005E64B8" w:rsidRDefault="00872C36">
      <w:pPr>
        <w:rPr>
          <w:rFonts w:ascii="Arial" w:hAnsi="Arial" w:cs="Arial"/>
          <w:color w:val="F3B329"/>
          <w:sz w:val="22"/>
          <w:szCs w:val="22"/>
        </w:rPr>
      </w:pPr>
    </w:p>
    <w:p w:rsidR="00872C36" w:rsidRPr="005E64B8" w:rsidRDefault="00872C36">
      <w:pPr>
        <w:rPr>
          <w:rFonts w:ascii="Arial" w:hAnsi="Arial" w:cs="Arial"/>
          <w:color w:val="F3B329"/>
          <w:sz w:val="22"/>
          <w:szCs w:val="22"/>
        </w:rPr>
      </w:pPr>
    </w:p>
    <w:p w:rsidR="00012203" w:rsidRPr="005E64B8" w:rsidRDefault="00012203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y</w:t>
      </w:r>
      <w:r w:rsidR="00872C36" w:rsidRPr="005E64B8">
        <w:rPr>
          <w:rFonts w:ascii="Arial" w:hAnsi="Arial" w:cs="Arial"/>
          <w:color w:val="F3B329"/>
          <w:sz w:val="22"/>
          <w:szCs w:val="22"/>
        </w:rPr>
        <w:t>our name</w:t>
      </w:r>
      <w:r w:rsidRPr="005E64B8">
        <w:rPr>
          <w:rFonts w:ascii="Arial" w:hAnsi="Arial" w:cs="Arial"/>
          <w:color w:val="F3B329"/>
          <w:sz w:val="22"/>
          <w:szCs w:val="22"/>
        </w:rPr>
        <w:t>]</w:t>
      </w:r>
    </w:p>
    <w:p w:rsidR="00012203" w:rsidRPr="005E64B8" w:rsidRDefault="00012203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t</w:t>
      </w:r>
      <w:r w:rsidR="00872C36" w:rsidRPr="005E64B8">
        <w:rPr>
          <w:rFonts w:ascii="Arial" w:hAnsi="Arial" w:cs="Arial"/>
          <w:color w:val="F3B329"/>
          <w:sz w:val="22"/>
          <w:szCs w:val="22"/>
        </w:rPr>
        <w:t>itle/position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] </w:t>
      </w:r>
    </w:p>
    <w:p w:rsidR="004742EC" w:rsidRPr="005E64B8" w:rsidRDefault="004742EC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</w:t>
      </w:r>
      <w:r w:rsidR="00F805B6" w:rsidRPr="005E64B8">
        <w:rPr>
          <w:rFonts w:ascii="Arial" w:hAnsi="Arial" w:cs="Arial"/>
          <w:color w:val="F3B329"/>
          <w:sz w:val="22"/>
          <w:szCs w:val="22"/>
        </w:rPr>
        <w:t>b</w:t>
      </w:r>
      <w:r w:rsidRPr="005E64B8">
        <w:rPr>
          <w:rFonts w:ascii="Arial" w:hAnsi="Arial" w:cs="Arial"/>
          <w:color w:val="F3B329"/>
          <w:sz w:val="22"/>
          <w:szCs w:val="22"/>
        </w:rPr>
        <w:t>usiness o</w:t>
      </w:r>
      <w:r w:rsidR="00F57232" w:rsidRPr="005E64B8">
        <w:rPr>
          <w:rFonts w:ascii="Arial" w:hAnsi="Arial" w:cs="Arial"/>
          <w:color w:val="F3B329"/>
          <w:sz w:val="22"/>
          <w:szCs w:val="22"/>
        </w:rPr>
        <w:t>r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 company name]</w:t>
      </w:r>
    </w:p>
    <w:p w:rsidR="00872C36" w:rsidRPr="005E64B8" w:rsidRDefault="00872C36">
      <w:pPr>
        <w:rPr>
          <w:rFonts w:ascii="Arial" w:hAnsi="Arial" w:cs="Arial"/>
          <w:color w:val="F3B329"/>
          <w:sz w:val="22"/>
          <w:szCs w:val="22"/>
        </w:rPr>
      </w:pPr>
      <w:r w:rsidRPr="005E64B8">
        <w:rPr>
          <w:rFonts w:ascii="Arial" w:hAnsi="Arial" w:cs="Arial"/>
          <w:color w:val="F3B329"/>
          <w:sz w:val="22"/>
          <w:szCs w:val="22"/>
        </w:rPr>
        <w:t>[e-mail address</w:t>
      </w:r>
      <w:r w:rsidR="00F57232" w:rsidRPr="005E64B8">
        <w:rPr>
          <w:rFonts w:ascii="Arial" w:hAnsi="Arial" w:cs="Arial"/>
          <w:color w:val="F3B329"/>
          <w:sz w:val="22"/>
          <w:szCs w:val="22"/>
        </w:rPr>
        <w:t>,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 contact phone number</w:t>
      </w:r>
      <w:r w:rsidR="00F57232" w:rsidRPr="005E64B8">
        <w:rPr>
          <w:rFonts w:ascii="Arial" w:hAnsi="Arial" w:cs="Arial"/>
          <w:color w:val="F3B329"/>
          <w:sz w:val="22"/>
          <w:szCs w:val="22"/>
        </w:rPr>
        <w:t>,</w:t>
      </w:r>
      <w:r w:rsidRPr="005E64B8">
        <w:rPr>
          <w:rFonts w:ascii="Arial" w:hAnsi="Arial" w:cs="Arial"/>
          <w:color w:val="F3B329"/>
          <w:sz w:val="22"/>
          <w:szCs w:val="22"/>
        </w:rPr>
        <w:t xml:space="preserve"> postal address]</w:t>
      </w:r>
    </w:p>
    <w:p w:rsidR="00872C36" w:rsidRPr="005E64B8" w:rsidRDefault="00872C36">
      <w:pPr>
        <w:rPr>
          <w:rFonts w:ascii="Arial" w:hAnsi="Arial" w:cs="Arial"/>
          <w:color w:val="F3B329"/>
          <w:sz w:val="22"/>
          <w:szCs w:val="22"/>
        </w:rPr>
      </w:pPr>
    </w:p>
    <w:p w:rsidR="00872C36" w:rsidRPr="00F73A45" w:rsidRDefault="00872C36">
      <w:pPr>
        <w:rPr>
          <w:rFonts w:ascii="Arial" w:hAnsi="Arial" w:cs="Arial"/>
          <w:sz w:val="22"/>
          <w:szCs w:val="22"/>
        </w:rPr>
      </w:pPr>
    </w:p>
    <w:p w:rsidR="00E274AC" w:rsidRPr="00F73A45" w:rsidRDefault="00E274AC">
      <w:pPr>
        <w:rPr>
          <w:rFonts w:ascii="Arial" w:hAnsi="Arial" w:cs="Arial"/>
          <w:sz w:val="22"/>
          <w:szCs w:val="22"/>
        </w:rPr>
      </w:pPr>
    </w:p>
    <w:p w:rsidR="00E274AC" w:rsidRPr="00F73A45" w:rsidRDefault="00E274AC">
      <w:pPr>
        <w:rPr>
          <w:rFonts w:ascii="Arial" w:hAnsi="Arial" w:cs="Arial"/>
          <w:sz w:val="22"/>
          <w:szCs w:val="22"/>
        </w:rPr>
      </w:pPr>
    </w:p>
    <w:sectPr w:rsidR="00E274AC" w:rsidRPr="00F73A45">
      <w:footerReference w:type="even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8DB" w:rsidRDefault="00B418DB">
      <w:r>
        <w:separator/>
      </w:r>
    </w:p>
  </w:endnote>
  <w:endnote w:type="continuationSeparator" w:id="0">
    <w:p w:rsidR="00B418DB" w:rsidRDefault="00B4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DB" w:rsidRDefault="00B418DB">
    <w:pPr>
      <w:pStyle w:val="Footer"/>
    </w:pPr>
    <w:r w:rsidRPr="00B03D24">
      <w:rPr>
        <w:sz w:val="16"/>
      </w:rPr>
      <w:t>1037719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DB" w:rsidRDefault="00B418DB">
    <w:pPr>
      <w:pStyle w:val="Footer"/>
    </w:pPr>
    <w:r w:rsidRPr="00B03D24">
      <w:rPr>
        <w:sz w:val="16"/>
      </w:rPr>
      <w:t>1037719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8DB" w:rsidRDefault="00B418DB">
      <w:r>
        <w:separator/>
      </w:r>
    </w:p>
  </w:footnote>
  <w:footnote w:type="continuationSeparator" w:id="0">
    <w:p w:rsidR="00B418DB" w:rsidRDefault="00B41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A19"/>
    <w:multiLevelType w:val="multilevel"/>
    <w:tmpl w:val="0A248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F3B329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F74C57"/>
    <w:multiLevelType w:val="hybridMultilevel"/>
    <w:tmpl w:val="B72C98EE"/>
    <w:lvl w:ilvl="0" w:tplc="614C11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BE18E9"/>
    <w:multiLevelType w:val="multilevel"/>
    <w:tmpl w:val="BF76A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F3B329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D97C28"/>
    <w:multiLevelType w:val="hybridMultilevel"/>
    <w:tmpl w:val="9A9243F8"/>
    <w:lvl w:ilvl="0" w:tplc="846E13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07010"/>
    <w:multiLevelType w:val="hybridMultilevel"/>
    <w:tmpl w:val="BF76A19A"/>
    <w:lvl w:ilvl="0" w:tplc="614C11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F3B329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C12F8E"/>
    <w:multiLevelType w:val="hybridMultilevel"/>
    <w:tmpl w:val="38B4AE54"/>
    <w:lvl w:ilvl="0" w:tplc="6E66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F3B329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8A2153"/>
    <w:multiLevelType w:val="multilevel"/>
    <w:tmpl w:val="38B4AE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F3B329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282EC8"/>
    <w:multiLevelType w:val="hybridMultilevel"/>
    <w:tmpl w:val="B0D2008C"/>
    <w:lvl w:ilvl="0" w:tplc="E87C9C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50C4D"/>
    <w:multiLevelType w:val="hybridMultilevel"/>
    <w:tmpl w:val="0A248BF8"/>
    <w:lvl w:ilvl="0" w:tplc="6D9C86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F3B329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OXP" w:val="True"/>
  </w:docVars>
  <w:rsids>
    <w:rsidRoot w:val="00E274AC"/>
    <w:rsid w:val="00012203"/>
    <w:rsid w:val="0001386E"/>
    <w:rsid w:val="0001500D"/>
    <w:rsid w:val="00020FBF"/>
    <w:rsid w:val="00023E36"/>
    <w:rsid w:val="00041066"/>
    <w:rsid w:val="000A1852"/>
    <w:rsid w:val="000A47E6"/>
    <w:rsid w:val="000B56A9"/>
    <w:rsid w:val="000C26D4"/>
    <w:rsid w:val="000D3851"/>
    <w:rsid w:val="001306B3"/>
    <w:rsid w:val="00195182"/>
    <w:rsid w:val="001D216E"/>
    <w:rsid w:val="00213028"/>
    <w:rsid w:val="00332625"/>
    <w:rsid w:val="00391B7D"/>
    <w:rsid w:val="003A0C94"/>
    <w:rsid w:val="003F55DF"/>
    <w:rsid w:val="0044270C"/>
    <w:rsid w:val="00461B2A"/>
    <w:rsid w:val="0046683E"/>
    <w:rsid w:val="004742EC"/>
    <w:rsid w:val="004A239B"/>
    <w:rsid w:val="004E699B"/>
    <w:rsid w:val="004F6FBA"/>
    <w:rsid w:val="00502481"/>
    <w:rsid w:val="0052648D"/>
    <w:rsid w:val="005344AC"/>
    <w:rsid w:val="005D2E4F"/>
    <w:rsid w:val="005E64B8"/>
    <w:rsid w:val="00620CF4"/>
    <w:rsid w:val="00621B56"/>
    <w:rsid w:val="0063056D"/>
    <w:rsid w:val="00633F62"/>
    <w:rsid w:val="006577B9"/>
    <w:rsid w:val="006761DF"/>
    <w:rsid w:val="006F4E92"/>
    <w:rsid w:val="00723474"/>
    <w:rsid w:val="00732BC3"/>
    <w:rsid w:val="00743A11"/>
    <w:rsid w:val="00794675"/>
    <w:rsid w:val="007C5B7A"/>
    <w:rsid w:val="007D47E1"/>
    <w:rsid w:val="00821A76"/>
    <w:rsid w:val="0084125F"/>
    <w:rsid w:val="00872C36"/>
    <w:rsid w:val="0089745E"/>
    <w:rsid w:val="008C2CCE"/>
    <w:rsid w:val="00900E5A"/>
    <w:rsid w:val="00923F3F"/>
    <w:rsid w:val="009E24AD"/>
    <w:rsid w:val="00A33AC5"/>
    <w:rsid w:val="00A426CD"/>
    <w:rsid w:val="00A51AF7"/>
    <w:rsid w:val="00A547AE"/>
    <w:rsid w:val="00A9230E"/>
    <w:rsid w:val="00A95AD8"/>
    <w:rsid w:val="00B03D24"/>
    <w:rsid w:val="00B252DB"/>
    <w:rsid w:val="00B418DB"/>
    <w:rsid w:val="00BA0CA5"/>
    <w:rsid w:val="00C542E4"/>
    <w:rsid w:val="00C80BED"/>
    <w:rsid w:val="00CC1FE1"/>
    <w:rsid w:val="00CE641C"/>
    <w:rsid w:val="00CF4AF8"/>
    <w:rsid w:val="00D5295F"/>
    <w:rsid w:val="00D76DB2"/>
    <w:rsid w:val="00D7726F"/>
    <w:rsid w:val="00DE3A85"/>
    <w:rsid w:val="00E05E7C"/>
    <w:rsid w:val="00E06288"/>
    <w:rsid w:val="00E17AE9"/>
    <w:rsid w:val="00E274AC"/>
    <w:rsid w:val="00E45CE7"/>
    <w:rsid w:val="00E92764"/>
    <w:rsid w:val="00EB0853"/>
    <w:rsid w:val="00EB689E"/>
    <w:rsid w:val="00F57232"/>
    <w:rsid w:val="00F73A45"/>
    <w:rsid w:val="00F805B6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5B7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5B7A"/>
    <w:pPr>
      <w:tabs>
        <w:tab w:val="center" w:pos="4153"/>
        <w:tab w:val="right" w:pos="8306"/>
      </w:tabs>
    </w:pPr>
  </w:style>
  <w:style w:type="paragraph" w:customStyle="1" w:styleId="address">
    <w:name w:val="address"/>
    <w:basedOn w:val="Normal"/>
    <w:rsid w:val="007D47E1"/>
    <w:pPr>
      <w:spacing w:before="100" w:beforeAutospacing="1" w:after="100" w:afterAutospacing="1"/>
    </w:pPr>
    <w:rPr>
      <w:lang w:val="en-GB"/>
    </w:rPr>
  </w:style>
  <w:style w:type="character" w:customStyle="1" w:styleId="street-address">
    <w:name w:val="street-address"/>
    <w:basedOn w:val="DefaultParagraphFont"/>
    <w:rsid w:val="007D47E1"/>
  </w:style>
  <w:style w:type="character" w:customStyle="1" w:styleId="post-office-box">
    <w:name w:val="post-office-box"/>
    <w:basedOn w:val="DefaultParagraphFont"/>
    <w:rsid w:val="007D47E1"/>
  </w:style>
  <w:style w:type="character" w:customStyle="1" w:styleId="region">
    <w:name w:val="region"/>
    <w:basedOn w:val="DefaultParagraphFont"/>
    <w:rsid w:val="007D47E1"/>
  </w:style>
  <w:style w:type="character" w:customStyle="1" w:styleId="country-name">
    <w:name w:val="country-name"/>
    <w:basedOn w:val="DefaultParagraphFont"/>
    <w:rsid w:val="007D47E1"/>
  </w:style>
  <w:style w:type="character" w:styleId="Hyperlink">
    <w:name w:val="Hyperlink"/>
    <w:basedOn w:val="DefaultParagraphFont"/>
    <w:rsid w:val="00CF4AF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E06288"/>
    <w:rPr>
      <w:sz w:val="16"/>
      <w:szCs w:val="16"/>
    </w:rPr>
  </w:style>
  <w:style w:type="paragraph" w:styleId="CommentText">
    <w:name w:val="annotation text"/>
    <w:basedOn w:val="Normal"/>
    <w:semiHidden/>
    <w:rsid w:val="00E0628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288"/>
    <w:rPr>
      <w:b/>
      <w:bCs/>
    </w:rPr>
  </w:style>
  <w:style w:type="paragraph" w:styleId="BalloonText">
    <w:name w:val="Balloon Text"/>
    <w:basedOn w:val="Normal"/>
    <w:semiHidden/>
    <w:rsid w:val="00E06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31B0127C</Template>
  <TotalTime>2</TotalTime>
  <Pages>2</Pages>
  <Words>370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– Receipt of tender</vt:lpstr>
    </vt:vector>
  </TitlesOfParts>
  <Company>Ministry of Economic Development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– Receipt of tender</dc:title>
  <dc:subject/>
  <dc:creator>raynerp</dc:creator>
  <cp:keywords/>
  <dc:description/>
  <cp:lastModifiedBy>Sophie Gommans</cp:lastModifiedBy>
  <cp:revision>4</cp:revision>
  <cp:lastPrinted>2015-01-12T01:27:00Z</cp:lastPrinted>
  <dcterms:created xsi:type="dcterms:W3CDTF">2015-01-12T21:46:00Z</dcterms:created>
  <dcterms:modified xsi:type="dcterms:W3CDTF">2015-01-12T21:47:00Z</dcterms:modified>
</cp:coreProperties>
</file>